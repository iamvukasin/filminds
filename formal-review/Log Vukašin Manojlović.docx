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418"/>
        <w:gridCol w:w="142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BC36A8" w:rsidRPr="0006302F" w:rsidTr="008C69C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C36A8" w:rsidRPr="0006302F" w:rsidRDefault="00BC36A8" w:rsidP="008C69C7">
            <w:pPr>
              <w:jc w:val="center"/>
              <w:rPr>
                <w:sz w:val="18"/>
                <w:lang w:val="sr-Latn-RS"/>
              </w:rPr>
            </w:pPr>
            <w:bookmarkStart w:id="0" w:name="_GoBack"/>
            <w:bookmarkEnd w:id="0"/>
            <w:r w:rsidRPr="0006302F">
              <w:rPr>
                <w:b/>
                <w:lang w:val="sr-Latn-RS"/>
              </w:rPr>
              <w:br w:type="page"/>
            </w:r>
            <w:r w:rsidRPr="0006302F">
              <w:rPr>
                <w:sz w:val="24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1" w:name="log"/>
            <w:bookmarkEnd w:id="1"/>
            <w:r w:rsidRPr="0006302F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C36A8" w:rsidRPr="0006302F" w:rsidRDefault="00BC36A8">
            <w:pPr>
              <w:jc w:val="center"/>
              <w:rPr>
                <w:position w:val="6"/>
                <w:sz w:val="22"/>
                <w:lang w:val="sr-Latn-RS"/>
              </w:rPr>
            </w:pPr>
          </w:p>
          <w:p w:rsidR="00BC36A8" w:rsidRPr="0006302F" w:rsidRDefault="00BC36A8">
            <w:pPr>
              <w:jc w:val="center"/>
              <w:rPr>
                <w:b/>
                <w:sz w:val="18"/>
                <w:lang w:val="sr-Latn-RS"/>
              </w:rPr>
            </w:pPr>
            <w:r w:rsidRPr="0006302F">
              <w:rPr>
                <w:position w:val="6"/>
                <w:sz w:val="22"/>
                <w:lang w:val="sr-Latn-RS"/>
              </w:rPr>
              <w:t xml:space="preserve">Strana  </w:t>
            </w:r>
            <w:r w:rsidRPr="0006302F">
              <w:rPr>
                <w:b/>
                <w:position w:val="6"/>
                <w:sz w:val="24"/>
                <w:lang w:val="sr-Latn-RS"/>
              </w:rPr>
              <w:t>1</w:t>
            </w:r>
            <w:r w:rsidRPr="0006302F">
              <w:rPr>
                <w:position w:val="6"/>
                <w:sz w:val="22"/>
                <w:lang w:val="sr-Latn-RS"/>
              </w:rPr>
              <w:t xml:space="preserve">  od  _____</w:t>
            </w:r>
          </w:p>
        </w:tc>
      </w:tr>
      <w:tr w:rsidR="00BC36A8" w:rsidRPr="0006302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2" w:name="_Toc396809360"/>
            <w:bookmarkStart w:id="3" w:name="_Toc396809754"/>
            <w:r w:rsidRPr="0006302F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C36A8" w:rsidRPr="0006302F" w:rsidRDefault="00FD2456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CARPOOL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Tip</w:t>
            </w:r>
            <w:r w:rsidRPr="0006302F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BC36A8" w:rsidRPr="0006302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BC36A8" w:rsidRPr="0006302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 xml:space="preserve">Log </w:t>
            </w:r>
            <w:r w:rsidR="008C69C7" w:rsidRPr="0006302F">
              <w:rPr>
                <w:sz w:val="24"/>
                <w:lang w:val="sr-Latn-RS"/>
              </w:rPr>
              <w:t>Vukašin Manojlović</w:t>
            </w:r>
            <w:r w:rsidRPr="0006302F">
              <w:rPr>
                <w:sz w:val="24"/>
                <w:lang w:val="sr-Latn-RS"/>
              </w:rPr>
              <w:t>.</w:t>
            </w:r>
            <w:r w:rsidR="009209DD">
              <w:rPr>
                <w:sz w:val="24"/>
                <w:lang w:val="sr-Latn-RS"/>
              </w:rPr>
              <w:t>pdf</w:t>
            </w:r>
          </w:p>
        </w:tc>
      </w:tr>
      <w:tr w:rsidR="00BC36A8" w:rsidRPr="0006302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Oblast #2</w:t>
            </w:r>
          </w:p>
        </w:tc>
      </w:tr>
      <w:tr w:rsidR="00BC36A8" w:rsidRPr="0006302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BC36A8" w:rsidRPr="0006302F" w:rsidRDefault="008C69C7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Vukašin Manojlović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BC36A8" w:rsidRPr="0006302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Uloga u FR procesu (ozna</w:t>
            </w:r>
            <w:r w:rsidR="0006302F">
              <w:rPr>
                <w:b/>
                <w:sz w:val="24"/>
                <w:lang w:val="sr-Latn-RS"/>
              </w:rPr>
              <w:t>č</w:t>
            </w:r>
            <w:r w:rsidRPr="0006302F">
              <w:rPr>
                <w:b/>
                <w:sz w:val="24"/>
                <w:lang w:val="sr-Latn-RS"/>
              </w:rPr>
              <w:t xml:space="preserve">iti: </w:t>
            </w:r>
            <w:r w:rsidRPr="0006302F">
              <w:rPr>
                <w:sz w:val="28"/>
                <w:lang w:val="sr-Latn-RS"/>
              </w:rPr>
              <w:sym w:font="Wingdings" w:char="F0FE"/>
            </w:r>
            <w:r w:rsidRPr="0006302F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Datum zavr</w:t>
            </w:r>
            <w:r w:rsidR="008C69C7" w:rsidRPr="0006302F">
              <w:rPr>
                <w:b/>
                <w:sz w:val="24"/>
                <w:lang w:val="sr-Latn-RS"/>
              </w:rPr>
              <w:t>š</w:t>
            </w:r>
            <w:r w:rsidRPr="0006302F">
              <w:rPr>
                <w:b/>
                <w:sz w:val="24"/>
                <w:lang w:val="sr-Latn-RS"/>
              </w:rPr>
              <w:t>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BC36A8" w:rsidRPr="0006302F" w:rsidRDefault="00BC36A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Priprema</w:t>
            </w:r>
          </w:p>
        </w:tc>
      </w:tr>
      <w:tr w:rsidR="00BC36A8" w:rsidRPr="0006302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BC36A8" w:rsidRPr="0006302F" w:rsidRDefault="00082B82" w:rsidP="008C69C7">
            <w:pPr>
              <w:tabs>
                <w:tab w:val="left" w:pos="1452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__</w:t>
            </w:r>
            <w:r w:rsidR="00BC36A8" w:rsidRPr="0006302F">
              <w:rPr>
                <w:sz w:val="24"/>
                <w:lang w:val="sr-Latn-RS"/>
              </w:rPr>
              <w:t xml:space="preserve"> Moderator   __ Autor</w:t>
            </w:r>
            <w:r w:rsidR="00BC36A8" w:rsidRPr="0006302F">
              <w:rPr>
                <w:sz w:val="24"/>
                <w:lang w:val="sr-Latn-RS"/>
              </w:rPr>
              <w:tab/>
            </w:r>
            <w:r w:rsidR="00BC36A8" w:rsidRPr="0006302F">
              <w:rPr>
                <w:sz w:val="28"/>
                <w:lang w:val="sr-Latn-RS"/>
              </w:rPr>
              <w:sym w:font="Wingdings" w:char="F0FE"/>
            </w:r>
            <w:r w:rsidR="00BC36A8" w:rsidRPr="0006302F">
              <w:rPr>
                <w:sz w:val="24"/>
                <w:lang w:val="sr-Latn-RS"/>
              </w:rPr>
              <w:t xml:space="preserve"> Inspektor</w:t>
            </w:r>
          </w:p>
          <w:p w:rsidR="00BC36A8" w:rsidRPr="0006302F" w:rsidRDefault="00BC36A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 xml:space="preserve"> </w:t>
            </w:r>
            <w:r w:rsidR="008C69C7" w:rsidRPr="0006302F">
              <w:rPr>
                <w:sz w:val="24"/>
                <w:lang w:val="sr-Latn-RS"/>
              </w:rPr>
              <w:t>__</w:t>
            </w:r>
            <w:r w:rsidRPr="0006302F">
              <w:rPr>
                <w:sz w:val="24"/>
                <w:lang w:val="sr-Latn-RS"/>
              </w:rPr>
              <w:t xml:space="preserve"> Zapisni</w:t>
            </w:r>
            <w:r w:rsidR="008C69C7" w:rsidRPr="0006302F">
              <w:rPr>
                <w:sz w:val="24"/>
                <w:lang w:val="sr-Latn-RS"/>
              </w:rPr>
              <w:t>č</w:t>
            </w:r>
            <w:r w:rsidRPr="0006302F">
              <w:rPr>
                <w:sz w:val="24"/>
                <w:lang w:val="sr-Latn-RS"/>
              </w:rPr>
              <w:t>.</w:t>
            </w:r>
            <w:r w:rsidRPr="0006302F">
              <w:rPr>
                <w:sz w:val="24"/>
                <w:lang w:val="sr-Latn-RS"/>
              </w:rPr>
              <w:tab/>
              <w:t>__ Posmatra</w:t>
            </w:r>
            <w:r w:rsidR="008C69C7" w:rsidRPr="0006302F">
              <w:rPr>
                <w:sz w:val="24"/>
                <w:lang w:val="sr-Latn-RS"/>
              </w:rPr>
              <w:t>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BC36A8" w:rsidRPr="0006302F" w:rsidRDefault="008C69C7">
            <w:pPr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30</w:t>
            </w:r>
            <w:r w:rsidR="00BC36A8" w:rsidRPr="0006302F">
              <w:rPr>
                <w:sz w:val="24"/>
                <w:lang w:val="sr-Latn-RS"/>
              </w:rPr>
              <w:t>.</w:t>
            </w:r>
            <w:r w:rsidRPr="0006302F">
              <w:rPr>
                <w:sz w:val="24"/>
                <w:lang w:val="sr-Latn-RS"/>
              </w:rPr>
              <w:t>3</w:t>
            </w:r>
            <w:r w:rsidR="00BC36A8" w:rsidRPr="0006302F">
              <w:rPr>
                <w:sz w:val="24"/>
                <w:lang w:val="sr-Latn-RS"/>
              </w:rPr>
              <w:t>.20</w:t>
            </w:r>
            <w:r w:rsidRPr="0006302F">
              <w:rPr>
                <w:sz w:val="24"/>
                <w:lang w:val="sr-Latn-RS"/>
              </w:rPr>
              <w:t>19</w:t>
            </w:r>
            <w:r w:rsidR="00BC36A8" w:rsidRPr="0006302F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BC36A8" w:rsidRPr="0006302F" w:rsidRDefault="0037414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5.4.2019.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BC36A8" w:rsidRPr="0006302F" w:rsidRDefault="00BC36A8">
            <w:pPr>
              <w:jc w:val="center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C36A8" w:rsidRPr="0006302F" w:rsidRDefault="00BC36A8">
            <w:pPr>
              <w:jc w:val="center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Sati</w:t>
            </w:r>
          </w:p>
        </w:tc>
      </w:tr>
      <w:tr w:rsidR="00BC36A8" w:rsidRPr="0006302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BC36A8" w:rsidRPr="0006302F" w:rsidRDefault="00BC36A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BC36A8" w:rsidRPr="0006302F" w:rsidRDefault="00BC36A8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BC36A8" w:rsidRPr="0006302F" w:rsidRDefault="00BC36A8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BC36A8" w:rsidRPr="0006302F" w:rsidRDefault="0037414B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C36A8" w:rsidRPr="0006302F" w:rsidRDefault="0037414B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</w:tr>
      <w:tr w:rsidR="00BC36A8" w:rsidRPr="0006302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BC36A8" w:rsidRPr="0006302F" w:rsidRDefault="00BC36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ab/>
            </w:r>
            <w:r w:rsidRPr="0006302F">
              <w:rPr>
                <w:sz w:val="24"/>
                <w:lang w:val="sr-Latn-RS"/>
              </w:rPr>
              <w:tab/>
              <w:t>Da</w:t>
            </w:r>
            <w:r w:rsidRPr="0006302F">
              <w:rPr>
                <w:sz w:val="24"/>
                <w:lang w:val="sr-Latn-RS"/>
              </w:rPr>
              <w:tab/>
              <w:t>Ne</w:t>
            </w:r>
          </w:p>
          <w:p w:rsidR="00BC36A8" w:rsidRPr="0006302F" w:rsidRDefault="00BC36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- Pripremljen sam za moju ulogu u FR procesu:</w:t>
            </w:r>
            <w:r w:rsidRPr="0006302F">
              <w:rPr>
                <w:sz w:val="24"/>
                <w:lang w:val="sr-Latn-RS"/>
              </w:rPr>
              <w:tab/>
            </w:r>
            <w:r w:rsidRPr="0006302F">
              <w:rPr>
                <w:sz w:val="28"/>
                <w:lang w:val="sr-Latn-RS"/>
              </w:rPr>
              <w:sym w:font="Wingdings" w:char="F0FE"/>
            </w:r>
            <w:r w:rsidRPr="0006302F">
              <w:rPr>
                <w:sz w:val="24"/>
                <w:lang w:val="sr-Latn-RS"/>
              </w:rPr>
              <w:tab/>
            </w:r>
            <w:r w:rsidRPr="0006302F">
              <w:rPr>
                <w:sz w:val="28"/>
                <w:lang w:val="sr-Latn-RS"/>
              </w:rPr>
              <w:sym w:font="Wingdings" w:char="F0A8"/>
            </w:r>
          </w:p>
          <w:p w:rsidR="00BC36A8" w:rsidRPr="0006302F" w:rsidRDefault="00BC36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- Mislim da je ovaj proizvod spreman za FR:</w:t>
            </w:r>
            <w:r w:rsidRPr="0006302F">
              <w:rPr>
                <w:sz w:val="24"/>
                <w:lang w:val="sr-Latn-RS"/>
              </w:rPr>
              <w:tab/>
            </w:r>
            <w:r w:rsidR="0003685C" w:rsidRPr="0006302F">
              <w:rPr>
                <w:sz w:val="28"/>
                <w:lang w:val="sr-Latn-RS"/>
              </w:rPr>
              <w:sym w:font="Wingdings" w:char="F0FE"/>
            </w:r>
            <w:r w:rsidRPr="0006302F">
              <w:rPr>
                <w:sz w:val="24"/>
                <w:lang w:val="sr-Latn-RS"/>
              </w:rPr>
              <w:tab/>
            </w:r>
            <w:r w:rsidRPr="0006302F">
              <w:rPr>
                <w:sz w:val="28"/>
                <w:lang w:val="sr-Latn-RS"/>
              </w:rPr>
              <w:sym w:font="Wingdings" w:char="F0A8"/>
            </w:r>
          </w:p>
          <w:p w:rsidR="00BC36A8" w:rsidRPr="0006302F" w:rsidRDefault="00BC36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 xml:space="preserve">- Re-inspekcija nakon ispravki je neophodna </w:t>
            </w:r>
            <w:r w:rsidRPr="0006302F">
              <w:rPr>
                <w:sz w:val="24"/>
                <w:lang w:val="sr-Latn-RS"/>
              </w:rPr>
              <w:tab/>
            </w:r>
            <w:r w:rsidRPr="0006302F">
              <w:rPr>
                <w:sz w:val="28"/>
                <w:lang w:val="sr-Latn-RS"/>
              </w:rPr>
              <w:sym w:font="Wingdings" w:char="F0A8"/>
            </w:r>
            <w:r w:rsidRPr="0006302F">
              <w:rPr>
                <w:sz w:val="24"/>
                <w:lang w:val="sr-Latn-RS"/>
              </w:rPr>
              <w:tab/>
            </w:r>
            <w:r w:rsidR="0003685C" w:rsidRPr="0006302F">
              <w:rPr>
                <w:sz w:val="28"/>
                <w:lang w:val="sr-Latn-RS"/>
              </w:rPr>
              <w:sym w:font="Wingdings" w:char="F0FE"/>
            </w:r>
          </w:p>
          <w:p w:rsidR="00BC36A8" w:rsidRPr="0006302F" w:rsidRDefault="00BC36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 xml:space="preserve">  (bi</w:t>
            </w:r>
            <w:r w:rsidR="0006302F">
              <w:rPr>
                <w:sz w:val="24"/>
                <w:lang w:val="sr-Latn-RS"/>
              </w:rPr>
              <w:t>ć</w:t>
            </w:r>
            <w:r w:rsidRPr="0006302F">
              <w:rPr>
                <w:sz w:val="24"/>
                <w:lang w:val="sr-Latn-RS"/>
              </w:rPr>
              <w:t>e odlu</w:t>
            </w:r>
            <w:r w:rsidR="0006302F">
              <w:rPr>
                <w:sz w:val="24"/>
                <w:lang w:val="sr-Latn-RS"/>
              </w:rPr>
              <w:t>č</w:t>
            </w:r>
            <w:r w:rsidRPr="0006302F">
              <w:rPr>
                <w:sz w:val="24"/>
                <w:lang w:val="sr-Latn-RS"/>
              </w:rPr>
              <w:t xml:space="preserve">eno na kraju sastanka) </w:t>
            </w:r>
            <w:r w:rsidRPr="0006302F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BC36A8" w:rsidRPr="0006302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C36A8" w:rsidRPr="0006302F" w:rsidRDefault="00BC36A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Review</w:t>
            </w:r>
          </w:p>
        </w:tc>
      </w:tr>
      <w:tr w:rsidR="00BC36A8" w:rsidRPr="0006302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C36A8" w:rsidRPr="0006302F" w:rsidRDefault="00BC36A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Ve</w:t>
            </w:r>
            <w:r w:rsidR="008C69C7" w:rsidRPr="0006302F">
              <w:rPr>
                <w:sz w:val="24"/>
                <w:lang w:val="sr-Latn-RS"/>
              </w:rPr>
              <w:t>ć</w:t>
            </w:r>
            <w:r w:rsidRPr="0006302F">
              <w:rPr>
                <w:sz w:val="24"/>
                <w:lang w:val="sr-Latn-RS"/>
              </w:rPr>
              <w:t>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BC36A8" w:rsidRPr="0006302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C36A8" w:rsidRPr="0006302F" w:rsidRDefault="00BC36A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C36A8" w:rsidRPr="0006302F" w:rsidRDefault="0003685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03685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</w:tr>
      <w:tr w:rsidR="00BC36A8" w:rsidRPr="0006302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C36A8" w:rsidRPr="0006302F" w:rsidRDefault="00BC36A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6302F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BC36A8" w:rsidRPr="0006302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C36A8" w:rsidRPr="0006302F" w:rsidRDefault="00BC36A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C36A8" w:rsidRPr="0006302F" w:rsidRDefault="00BC36A8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BC36A8" w:rsidRPr="0006302F" w:rsidRDefault="0003685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C36A8" w:rsidRPr="0006302F" w:rsidRDefault="0003685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</w:tr>
      <w:tr w:rsidR="00BC36A8" w:rsidRPr="0006302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jc w:val="center"/>
              <w:rPr>
                <w:b/>
                <w:sz w:val="24"/>
                <w:lang w:val="sr-Latn-RS"/>
              </w:rPr>
            </w:pPr>
            <w:r w:rsidRPr="0006302F">
              <w:rPr>
                <w:b/>
                <w:sz w:val="24"/>
                <w:lang w:val="sr-Latn-RS"/>
              </w:rPr>
              <w:t>Defekti</w:t>
            </w: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ind w:left="-90" w:right="-108"/>
              <w:jc w:val="center"/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ind w:left="-90" w:right="-108"/>
              <w:jc w:val="center"/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ID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Lokacija(e)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ind w:left="-113" w:right="-48"/>
              <w:jc w:val="center"/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Ve</w:t>
            </w:r>
            <w:r w:rsidR="0006302F">
              <w:rPr>
                <w:b/>
                <w:lang w:val="sr-Latn-RS"/>
              </w:rPr>
              <w:t>ć</w:t>
            </w:r>
            <w:r w:rsidRPr="0006302F">
              <w:rPr>
                <w:b/>
                <w:lang w:val="sr-Latn-RS"/>
              </w:rPr>
              <w:t>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ind w:left="-113" w:right="-48"/>
              <w:jc w:val="center"/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ind w:left="-113" w:right="-48"/>
              <w:jc w:val="center"/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C36A8" w:rsidRPr="0006302F" w:rsidRDefault="00BC36A8">
            <w:pPr>
              <w:ind w:left="-130" w:right="-108"/>
              <w:jc w:val="center"/>
              <w:rPr>
                <w:b/>
                <w:lang w:val="sr-Latn-RS"/>
              </w:rPr>
            </w:pPr>
            <w:r w:rsidRPr="0006302F">
              <w:rPr>
                <w:b/>
                <w:lang w:val="sr-Latn-RS"/>
              </w:rPr>
              <w:t>Nap</w:t>
            </w: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 xml:space="preserve"> 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8C69C7">
            <w:pPr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13.Dodavanje_u_listu_omiljenih_vozaca.docx</w:t>
            </w:r>
          </w:p>
          <w:p w:rsidR="0006302F" w:rsidRDefault="0006302F">
            <w:pPr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14.Pregled_liste_omiljenih_vozaca.docx</w:t>
            </w:r>
          </w:p>
          <w:p w:rsidR="00984536" w:rsidRDefault="00984536">
            <w:pPr>
              <w:spacing w:before="40" w:after="40"/>
              <w:rPr>
                <w:lang w:val="sr-Latn-RS"/>
              </w:rPr>
            </w:pPr>
            <w:r w:rsidRPr="00984536">
              <w:rPr>
                <w:lang w:val="sr-Latn-RS"/>
              </w:rPr>
              <w:t>15.Uklanjanje_vozaca_iz_liste_omiljenih.docx</w:t>
            </w:r>
          </w:p>
          <w:p w:rsidR="00F3567A" w:rsidRPr="0006302F" w:rsidRDefault="00F3567A">
            <w:pPr>
              <w:spacing w:before="40" w:after="40"/>
              <w:rPr>
                <w:lang w:val="sr-Latn-RS"/>
              </w:rPr>
            </w:pPr>
            <w:r w:rsidRPr="00F3567A">
              <w:rPr>
                <w:lang w:val="sr-Latn-RS"/>
              </w:rPr>
              <w:t>16. Prijavljivanje_korisnika_administratoru.docx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8C69C7">
            <w:pPr>
              <w:keepLines/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U naslovu dokum</w:t>
            </w:r>
            <w:r w:rsidR="0006302F">
              <w:rPr>
                <w:lang w:val="sr-Latn-RS"/>
              </w:rPr>
              <w:t>e</w:t>
            </w:r>
            <w:r w:rsidRPr="0006302F">
              <w:rPr>
                <w:lang w:val="sr-Latn-RS"/>
              </w:rPr>
              <w:t xml:space="preserve">nta stoji da je </w:t>
            </w:r>
            <w:r w:rsidR="0006302F">
              <w:rPr>
                <w:lang w:val="sr-Latn-RS"/>
              </w:rPr>
              <w:t>dokument</w:t>
            </w:r>
            <w:r w:rsidRPr="0006302F">
              <w:rPr>
                <w:lang w:val="sr-Latn-RS"/>
              </w:rPr>
              <w:t xml:space="preserve"> opisuje funkcionalnost autorizacije korisnika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8C69C7">
            <w:pPr>
              <w:spacing w:before="40" w:after="40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8C69C7">
            <w:pPr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13.Dodavanje_u_listu_omiljenih_vozaca.docx</w:t>
            </w:r>
          </w:p>
          <w:p w:rsidR="0006302F" w:rsidRDefault="0006302F">
            <w:pPr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14.Pregled_liste_omiljenih_vozaca.docx</w:t>
            </w:r>
          </w:p>
          <w:p w:rsidR="00984536" w:rsidRDefault="00984536">
            <w:pPr>
              <w:spacing w:before="40" w:after="40"/>
              <w:rPr>
                <w:lang w:val="sr-Latn-RS"/>
              </w:rPr>
            </w:pPr>
            <w:r w:rsidRPr="00984536">
              <w:rPr>
                <w:lang w:val="sr-Latn-RS"/>
              </w:rPr>
              <w:t>15.Uklanjanje_vozaca_iz_liste_omiljenih.docx</w:t>
            </w:r>
          </w:p>
          <w:p w:rsidR="00F3567A" w:rsidRPr="0006302F" w:rsidRDefault="00F3567A">
            <w:pPr>
              <w:spacing w:before="40" w:after="40"/>
              <w:rPr>
                <w:lang w:val="sr-Latn-RS"/>
              </w:rPr>
            </w:pPr>
            <w:r w:rsidRPr="00F3567A">
              <w:rPr>
                <w:lang w:val="sr-Latn-RS"/>
              </w:rPr>
              <w:t>16. Prijavljivanje_korisnika_administratoru.docx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8C69C7">
            <w:pPr>
              <w:keepLines/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 xml:space="preserve">Više puta u tekstu se pojavljuje </w:t>
            </w:r>
            <w:r w:rsidR="0006302F">
              <w:rPr>
                <w:lang w:val="sr-Latn-RS"/>
              </w:rPr>
              <w:t>„</w:t>
            </w:r>
            <w:r w:rsidRPr="0006302F">
              <w:rPr>
                <w:lang w:val="sr-Latn-RS"/>
              </w:rPr>
              <w:t xml:space="preserve">kratakopis” umesto </w:t>
            </w:r>
            <w:r w:rsidR="0006302F">
              <w:rPr>
                <w:lang w:val="sr-Latn-RS"/>
              </w:rPr>
              <w:t>„</w:t>
            </w:r>
            <w:r w:rsidRPr="0006302F">
              <w:rPr>
                <w:lang w:val="sr-Latn-RS"/>
              </w:rPr>
              <w:t>kratak opis”</w:t>
            </w:r>
            <w:r w:rsidR="0006302F" w:rsidRPr="0006302F">
              <w:rPr>
                <w:lang w:val="sr-Latn-RS"/>
              </w:rPr>
              <w:t xml:space="preserve"> i </w:t>
            </w:r>
            <w:r w:rsidR="0006302F">
              <w:rPr>
                <w:lang w:val="sr-Latn-RS"/>
              </w:rPr>
              <w:t>„P</w:t>
            </w:r>
            <w:r w:rsidR="0006302F" w:rsidRPr="0006302F">
              <w:rPr>
                <w:lang w:val="sr-Latn-RS"/>
              </w:rPr>
              <w:t xml:space="preserve">osebnizahtevi” umesto </w:t>
            </w:r>
            <w:r w:rsidR="0006302F">
              <w:rPr>
                <w:lang w:val="sr-Latn-RS"/>
              </w:rPr>
              <w:t>„</w:t>
            </w:r>
            <w:r w:rsidR="0006302F" w:rsidRPr="0006302F">
              <w:rPr>
                <w:lang w:val="sr-Latn-RS"/>
              </w:rPr>
              <w:t>Posebni zahtevi”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8C69C7">
            <w:pPr>
              <w:spacing w:before="40" w:after="40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8C69C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8C69C7">
            <w:pPr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13.Dodavanje_u_listu_omiljenih_vozaca.docx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8C69C7">
            <w:pPr>
              <w:keepLines/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U koraku 2</w:t>
            </w:r>
            <w:r w:rsidR="0006302F" w:rsidRPr="0006302F">
              <w:rPr>
                <w:lang w:val="sr-Latn-RS"/>
              </w:rPr>
              <w:t xml:space="preserve"> ime dugmeta treba da bude </w:t>
            </w:r>
            <w:r w:rsidR="0006302F">
              <w:rPr>
                <w:lang w:val="sr-Latn-RS"/>
              </w:rPr>
              <w:t>„</w:t>
            </w:r>
            <w:r w:rsidR="0006302F" w:rsidRPr="0006302F">
              <w:rPr>
                <w:lang w:val="sr-Latn-RS"/>
              </w:rPr>
              <w:t>Dodaj u listu omiljenih vozača” da bi se slagalo sa prototipom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DD15A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 w:rsidP="00DD15A5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06302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06302F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Default="0006302F">
            <w:pPr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14.Pregled_liste_omiljenih_vozaca.docx</w:t>
            </w:r>
          </w:p>
          <w:p w:rsidR="00F3567A" w:rsidRPr="0006302F" w:rsidRDefault="00F3567A">
            <w:pPr>
              <w:spacing w:before="40" w:after="40"/>
              <w:rPr>
                <w:lang w:val="sr-Latn-RS"/>
              </w:rPr>
            </w:pPr>
            <w:r w:rsidRPr="00F3567A">
              <w:rPr>
                <w:lang w:val="sr-Latn-RS"/>
              </w:rPr>
              <w:t>15.Uklanjanje_vozaca_iz_liste_omiljenih.docx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06302F">
            <w:pPr>
              <w:keepLines/>
              <w:spacing w:before="40" w:after="40"/>
              <w:rPr>
                <w:lang w:val="sr-Latn-RS"/>
              </w:rPr>
            </w:pPr>
            <w:r w:rsidRPr="0006302F">
              <w:rPr>
                <w:lang w:val="sr-Latn-RS"/>
              </w:rPr>
              <w:t>Na profi</w:t>
            </w:r>
            <w:r>
              <w:rPr>
                <w:lang w:val="sr-Latn-RS"/>
              </w:rPr>
              <w:t>lu korisnika u prototipu nedostaje dugme „Moj omiljeni vozač“</w:t>
            </w:r>
            <w:r w:rsidR="00F3567A">
              <w:t>/</w:t>
            </w:r>
            <w:r w:rsidR="00F3567A">
              <w:rPr>
                <w:lang w:val="sr-Latn-RS"/>
              </w:rPr>
              <w:t xml:space="preserve"> „Moji omiljeni vozači“ </w:t>
            </w:r>
            <w:r>
              <w:rPr>
                <w:lang w:val="sr-Latn-RS"/>
              </w:rPr>
              <w:t xml:space="preserve"> kako bi se slagao sa SSU</w:t>
            </w:r>
            <w:r w:rsidR="00F3567A">
              <w:rPr>
                <w:lang w:val="sr-Latn-RS"/>
              </w:rPr>
              <w:t>-om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37414B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F3567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F3567A">
            <w:pPr>
              <w:spacing w:before="40" w:after="40"/>
              <w:rPr>
                <w:lang w:val="sr-Latn-RS"/>
              </w:rPr>
            </w:pPr>
            <w:r w:rsidRPr="00F3567A">
              <w:rPr>
                <w:lang w:val="sr-Latn-RS"/>
              </w:rPr>
              <w:t>16. Prijavljivanje_korisnika_administratoru.docx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F3567A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Fali dugme „Saputnici“ na profilu korisnika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37414B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BC36A8" w:rsidRPr="0006302F" w:rsidTr="008C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F3567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F3567A">
            <w:pPr>
              <w:spacing w:before="40" w:after="40"/>
              <w:rPr>
                <w:lang w:val="sr-Latn-RS"/>
              </w:rPr>
            </w:pPr>
            <w:r w:rsidRPr="00F3567A">
              <w:rPr>
                <w:lang w:val="sr-Latn-RS"/>
              </w:rPr>
              <w:t>16. Prijavljivanje_korisnika_administratoru.docx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F3567A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U 2.2.1 korak 3. pretpostavljam da je sistem prikazuje listu saputnika umesto liste vozača, jer se nalazi na strani gde su saputnici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DD15A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C36A8" w:rsidRPr="0006302F" w:rsidRDefault="00BC36A8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6A8" w:rsidRPr="0006302F" w:rsidRDefault="00BC36A8" w:rsidP="00DD15A5">
            <w:pPr>
              <w:spacing w:before="40" w:after="40"/>
              <w:rPr>
                <w:lang w:val="sr-Latn-RS"/>
              </w:rPr>
            </w:pPr>
          </w:p>
        </w:tc>
      </w:tr>
      <w:bookmarkEnd w:id="2"/>
      <w:bookmarkEnd w:id="3"/>
    </w:tbl>
    <w:p w:rsidR="00BC36A8" w:rsidRPr="0006302F" w:rsidRDefault="00BC36A8">
      <w:pPr>
        <w:rPr>
          <w:lang w:val="sr-Latn-RS"/>
        </w:rPr>
      </w:pPr>
    </w:p>
    <w:sectPr w:rsidR="00BC36A8" w:rsidRPr="0006302F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BB4" w:rsidRDefault="00415BB4">
      <w:r>
        <w:separator/>
      </w:r>
    </w:p>
  </w:endnote>
  <w:endnote w:type="continuationSeparator" w:id="0">
    <w:p w:rsidR="00415BB4" w:rsidRDefault="0041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BB4" w:rsidRDefault="00415BB4">
      <w:r>
        <w:separator/>
      </w:r>
    </w:p>
  </w:footnote>
  <w:footnote w:type="continuationSeparator" w:id="0">
    <w:p w:rsidR="00415BB4" w:rsidRDefault="00415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6A8" w:rsidRDefault="00BC3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8B"/>
    <w:rsid w:val="0003685C"/>
    <w:rsid w:val="0006302F"/>
    <w:rsid w:val="00082B82"/>
    <w:rsid w:val="0037414B"/>
    <w:rsid w:val="00415BB4"/>
    <w:rsid w:val="007E711A"/>
    <w:rsid w:val="008C69C7"/>
    <w:rsid w:val="009209DD"/>
    <w:rsid w:val="00984536"/>
    <w:rsid w:val="00A9108B"/>
    <w:rsid w:val="00BC36A8"/>
    <w:rsid w:val="00C57420"/>
    <w:rsid w:val="00CD3879"/>
    <w:rsid w:val="00DD15A5"/>
    <w:rsid w:val="00F3567A"/>
    <w:rsid w:val="00F742A2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9B7BA-0248-A941-A5C3-5ABA6473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ule/Projects/Fakultet/Principi%20softverskog%20inz&#780;enjerstva/projekat/formal-review/Log%20Vukas&#780;in%20Manojlovic&#7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Log Vukašin Manojlović.dotx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Microsoft Office User</dc:creator>
  <cp:keywords/>
  <cp:lastModifiedBy>Microsoft Office User</cp:lastModifiedBy>
  <cp:revision>1</cp:revision>
  <dcterms:created xsi:type="dcterms:W3CDTF">2019-04-05T19:41:00Z</dcterms:created>
  <dcterms:modified xsi:type="dcterms:W3CDTF">2019-04-05T19:43:00Z</dcterms:modified>
</cp:coreProperties>
</file>